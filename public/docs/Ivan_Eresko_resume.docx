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43234C84" w14:textId="77777777" w:rsidTr="004D7C6B">
        <w:tc>
          <w:tcPr>
            <w:tcW w:w="5008" w:type="dxa"/>
            <w:vAlign w:val="bottom"/>
          </w:tcPr>
          <w:p w14:paraId="60250581" w14:textId="77777777" w:rsidR="00C84833" w:rsidRDefault="00E90E3F" w:rsidP="00C84833">
            <w:pPr>
              <w:pStyle w:val="Title"/>
            </w:pPr>
            <w:r>
              <w:t>Ivan Eresko</w:t>
            </w:r>
          </w:p>
          <w:p w14:paraId="07511CDA" w14:textId="77777777" w:rsidR="004D7C6B" w:rsidRDefault="004D7C6B" w:rsidP="004D7C6B">
            <w:pPr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AF1958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Github profile: </w:t>
            </w:r>
            <w:hyperlink r:id="rId12" w:history="1">
              <w:r w:rsidRPr="00AF1958">
                <w:rPr>
                  <w:rStyle w:val="Hyperlink"/>
                  <w:rFonts w:ascii="Calibri Light" w:hAnsi="Calibri Light" w:cs="Calibri Light"/>
                  <w:b/>
                  <w:bCs/>
                  <w:sz w:val="24"/>
                  <w:szCs w:val="24"/>
                </w:rPr>
                <w:t>github.com/yaquake</w:t>
              </w:r>
            </w:hyperlink>
          </w:p>
          <w:p w14:paraId="6706A79A" w14:textId="63D43C95" w:rsidR="004D7C6B" w:rsidRDefault="004D7C6B" w:rsidP="00C84833">
            <w:pPr>
              <w:pStyle w:val="Title"/>
            </w:pPr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202E7336" w14:textId="77777777" w:rsidTr="008D31BD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558BCC1" w14:textId="231D3D76" w:rsidR="004E2970" w:rsidRPr="009D0878" w:rsidRDefault="00E90E3F" w:rsidP="004E2970">
                  <w:pPr>
                    <w:pStyle w:val="ContactInfo"/>
                  </w:pPr>
                  <w:r>
                    <w:rPr>
                      <w:sz w:val="18"/>
                    </w:rPr>
                    <w:t>18A Revel Ave Mt Roskill Auckland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84DEA9E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E2A47C4" wp14:editId="770FF248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F57A0A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1F0762F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3106A0DB" w14:textId="44228AC6" w:rsidR="00932D92" w:rsidRPr="009D0878" w:rsidRDefault="007F3012" w:rsidP="00932D92">
                  <w:pPr>
                    <w:pStyle w:val="ContactInfo"/>
                  </w:pPr>
                  <w:r w:rsidRPr="007F3012">
                    <w:rPr>
                      <w:sz w:val="18"/>
                    </w:rPr>
                    <w:t>(</w:t>
                  </w:r>
                  <w:r w:rsidR="00E90E3F">
                    <w:rPr>
                      <w:sz w:val="18"/>
                    </w:rPr>
                    <w:t>022</w:t>
                  </w:r>
                  <w:r w:rsidRPr="007F3012">
                    <w:rPr>
                      <w:sz w:val="18"/>
                    </w:rPr>
                    <w:t xml:space="preserve">) </w:t>
                  </w:r>
                  <w:r w:rsidR="00E90E3F">
                    <w:rPr>
                      <w:sz w:val="18"/>
                    </w:rPr>
                    <w:t>343-3749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655BAE9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9CEAA52" wp14:editId="4868D080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130045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EBC68CA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00F28E05" w14:textId="014F196E" w:rsidR="00932D92" w:rsidRPr="009D0878" w:rsidRDefault="00E90E3F" w:rsidP="00932D92">
                  <w:pPr>
                    <w:pStyle w:val="ContactInfo"/>
                  </w:pPr>
                  <w:r>
                    <w:rPr>
                      <w:rFonts w:ascii="Calibri" w:eastAsia="Times New Roman" w:hAnsi="Calibri" w:cs="Calibri"/>
                      <w:sz w:val="18"/>
                    </w:rPr>
                    <w:t>ivan.eresko@pm.me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43EF7FC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81387A0" wp14:editId="2047101F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BE6CCD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3E1911B1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0D0CE9EC" w14:textId="770EC3DB" w:rsidR="00932D92" w:rsidRPr="009D0878" w:rsidRDefault="007F3012" w:rsidP="00932D92">
                  <w:pPr>
                    <w:pStyle w:val="ContactInfo"/>
                  </w:pPr>
                  <w:r w:rsidRPr="007F3012">
                    <w:rPr>
                      <w:rFonts w:ascii="Segoe UI" w:hAnsi="Segoe UI" w:cs="Segoe UI"/>
                      <w:sz w:val="18"/>
                      <w:bdr w:val="none" w:sz="0" w:space="0" w:color="auto" w:frame="1"/>
                      <w:shd w:val="clear" w:color="auto" w:fill="FFFFFF"/>
                    </w:rPr>
                    <w:t>www.linkedin.com/in</w:t>
                  </w:r>
                  <w:r w:rsidR="00E90E3F">
                    <w:rPr>
                      <w:rFonts w:ascii="Segoe UI" w:hAnsi="Segoe UI" w:cs="Segoe UI"/>
                      <w:sz w:val="18"/>
                      <w:bdr w:val="none" w:sz="0" w:space="0" w:color="auto" w:frame="1"/>
                      <w:shd w:val="clear" w:color="auto" w:fill="FFFFFF"/>
                    </w:rPr>
                    <w:t>/ivaneresko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376C2B9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14226A3" wp14:editId="41D12FF4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B3166F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2C88F03" w14:textId="77777777" w:rsidR="00D92B95" w:rsidRDefault="00D92B95" w:rsidP="009D3336">
            <w:pPr>
              <w:pStyle w:val="Header"/>
            </w:pPr>
          </w:p>
        </w:tc>
      </w:tr>
    </w:tbl>
    <w:p w14:paraId="2869E161" w14:textId="59814296" w:rsidR="00E90E3F" w:rsidRPr="004D7C6B" w:rsidRDefault="00E90E3F" w:rsidP="00FF1889">
      <w:pPr>
        <w:rPr>
          <w:rStyle w:val="Hyperlink"/>
          <w:rFonts w:ascii="Calibri" w:hAnsi="Calibri" w:cs="Calibri"/>
          <w:color w:val="auto"/>
          <w:sz w:val="24"/>
          <w:szCs w:val="24"/>
          <w:u w:val="none"/>
        </w:rPr>
      </w:pPr>
      <w:r w:rsidRPr="004D7C6B">
        <w:rPr>
          <w:rStyle w:val="Hyperlink"/>
          <w:rFonts w:ascii="Calibri" w:hAnsi="Calibri" w:cs="Calibri"/>
          <w:color w:val="auto"/>
          <w:sz w:val="24"/>
          <w:szCs w:val="24"/>
          <w:u w:val="none"/>
        </w:rPr>
        <w:t xml:space="preserve">A bright, talented, ambitious and self-motivated </w:t>
      </w:r>
      <w:r w:rsidRPr="004D7C6B">
        <w:rPr>
          <w:rStyle w:val="Hyperlink"/>
          <w:rFonts w:ascii="Calibri" w:hAnsi="Calibri" w:cs="Calibri"/>
          <w:color w:val="auto"/>
          <w:sz w:val="24"/>
          <w:szCs w:val="24"/>
          <w:u w:val="none"/>
        </w:rPr>
        <w:t xml:space="preserve">software developer </w:t>
      </w:r>
      <w:r w:rsidRPr="004D7C6B">
        <w:rPr>
          <w:rStyle w:val="Hyperlink"/>
          <w:rFonts w:ascii="Calibri" w:hAnsi="Calibri" w:cs="Calibri"/>
          <w:color w:val="auto"/>
          <w:sz w:val="24"/>
          <w:szCs w:val="24"/>
          <w:u w:val="none"/>
        </w:rPr>
        <w:t xml:space="preserve">with a strong technical background who possesses self-discipline and the ability to work with the minimum of supervision. Able to play a key role throughout </w:t>
      </w:r>
      <w:r w:rsidR="007C4D92" w:rsidRPr="004D7C6B">
        <w:rPr>
          <w:rStyle w:val="Hyperlink"/>
          <w:rFonts w:ascii="Calibri" w:hAnsi="Calibri" w:cs="Calibri"/>
          <w:color w:val="auto"/>
          <w:sz w:val="24"/>
          <w:szCs w:val="24"/>
          <w:u w:val="none"/>
        </w:rPr>
        <w:t>software</w:t>
      </w:r>
      <w:r w:rsidRPr="004D7C6B">
        <w:rPr>
          <w:rStyle w:val="Hyperlink"/>
          <w:rFonts w:ascii="Calibri" w:hAnsi="Calibri" w:cs="Calibri"/>
          <w:color w:val="auto"/>
          <w:sz w:val="24"/>
          <w:szCs w:val="24"/>
          <w:u w:val="none"/>
        </w:rPr>
        <w:t xml:space="preserve"> development to ensure maximum accessibility, customer experience and usability. A good team player who thrives on creating engaging creative solutions, is deadline orientated and has the ability to produce detailed technical specifications from client requirements.  A quick learner who can absorb new ideas and can communicate clearly and effectively. Currently looking for a</w:t>
      </w:r>
      <w:r w:rsidRPr="004D7C6B">
        <w:rPr>
          <w:rStyle w:val="Hyperlink"/>
          <w:rFonts w:ascii="Calibri" w:hAnsi="Calibri" w:cs="Calibri"/>
          <w:color w:val="auto"/>
          <w:sz w:val="24"/>
          <w:szCs w:val="24"/>
          <w:u w:val="none"/>
        </w:rPr>
        <w:t>n</w:t>
      </w:r>
      <w:r w:rsidRPr="004D7C6B">
        <w:rPr>
          <w:rStyle w:val="Hyperlink"/>
          <w:rFonts w:ascii="Calibri" w:hAnsi="Calibri" w:cs="Calibri"/>
          <w:color w:val="auto"/>
          <w:sz w:val="24"/>
          <w:szCs w:val="24"/>
          <w:u w:val="none"/>
        </w:rPr>
        <w:t xml:space="preserve"> opportunity to join a dynamic, ambitious, growing company and forge a career as a </w:t>
      </w:r>
      <w:r w:rsidRPr="004D7C6B">
        <w:rPr>
          <w:rStyle w:val="Hyperlink"/>
          <w:rFonts w:ascii="Calibri" w:hAnsi="Calibri" w:cs="Calibri"/>
          <w:color w:val="auto"/>
          <w:sz w:val="24"/>
          <w:szCs w:val="24"/>
          <w:u w:val="none"/>
        </w:rPr>
        <w:t>first-class</w:t>
      </w:r>
      <w:r w:rsidRPr="004D7C6B">
        <w:rPr>
          <w:rStyle w:val="Hyperlink"/>
          <w:rFonts w:ascii="Calibri" w:hAnsi="Calibri" w:cs="Calibri"/>
          <w:color w:val="auto"/>
          <w:sz w:val="24"/>
          <w:szCs w:val="24"/>
          <w:u w:val="none"/>
        </w:rPr>
        <w:t xml:space="preserve"> </w:t>
      </w:r>
      <w:r w:rsidRPr="004D7C6B">
        <w:rPr>
          <w:rStyle w:val="Hyperlink"/>
          <w:rFonts w:ascii="Calibri" w:hAnsi="Calibri" w:cs="Calibri"/>
          <w:color w:val="auto"/>
          <w:sz w:val="24"/>
          <w:szCs w:val="24"/>
          <w:u w:val="none"/>
        </w:rPr>
        <w:t>software developer</w:t>
      </w:r>
      <w:r w:rsidRPr="004D7C6B">
        <w:rPr>
          <w:rStyle w:val="Hyperlink"/>
          <w:rFonts w:ascii="Calibri" w:hAnsi="Calibri" w:cs="Calibri"/>
          <w:color w:val="auto"/>
          <w:sz w:val="24"/>
          <w:szCs w:val="24"/>
          <w:u w:val="none"/>
        </w:rPr>
        <w:t>.</w:t>
      </w:r>
    </w:p>
    <w:p w14:paraId="4AD7B3D2" w14:textId="77777777" w:rsidR="00E90E3F" w:rsidRPr="004D7C6B" w:rsidRDefault="00E90E3F" w:rsidP="00E90E3F">
      <w:pPr>
        <w:rPr>
          <w:rFonts w:ascii="Calibri" w:hAnsi="Calibri" w:cs="Calibri"/>
          <w:color w:val="000000" w:themeColor="text1"/>
          <w:sz w:val="24"/>
          <w:szCs w:val="24"/>
        </w:rPr>
      </w:pPr>
      <w:r w:rsidRPr="004D7C6B">
        <w:rPr>
          <w:rFonts w:ascii="Calibri" w:hAnsi="Calibri" w:cs="Calibri"/>
          <w:color w:val="000000" w:themeColor="text1"/>
          <w:sz w:val="24"/>
          <w:szCs w:val="24"/>
        </w:rPr>
        <w:t>I am a New Zealand Python User Group visitor and speaker. Like to explain difficult things with simple language. Topics I’ve covered:</w:t>
      </w:r>
    </w:p>
    <w:p w14:paraId="501A63C4" w14:textId="77777777" w:rsidR="00E90E3F" w:rsidRPr="004D7C6B" w:rsidRDefault="00E90E3F" w:rsidP="00E90E3F">
      <w:pPr>
        <w:pStyle w:val="ListParagraph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/>
        <w:rPr>
          <w:rFonts w:ascii="Calibri" w:hAnsi="Calibri" w:cs="Calibri"/>
          <w:color w:val="000000" w:themeColor="text1"/>
          <w:sz w:val="24"/>
          <w:szCs w:val="24"/>
        </w:rPr>
      </w:pPr>
      <w:r w:rsidRPr="004D7C6B">
        <w:rPr>
          <w:rFonts w:ascii="Calibri" w:hAnsi="Calibri" w:cs="Calibri"/>
          <w:color w:val="000000" w:themeColor="text1"/>
          <w:sz w:val="24"/>
          <w:szCs w:val="24"/>
        </w:rPr>
        <w:t>Python &amp; Django web framework</w:t>
      </w:r>
    </w:p>
    <w:p w14:paraId="1F72464C" w14:textId="77777777" w:rsidR="00E90E3F" w:rsidRPr="004D7C6B" w:rsidRDefault="00E90E3F" w:rsidP="00E90E3F">
      <w:pPr>
        <w:pStyle w:val="ListParagraph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/>
        <w:rPr>
          <w:rFonts w:ascii="Calibri" w:hAnsi="Calibri" w:cs="Calibri"/>
          <w:color w:val="000000" w:themeColor="text1"/>
          <w:sz w:val="24"/>
          <w:szCs w:val="24"/>
        </w:rPr>
      </w:pPr>
      <w:r w:rsidRPr="004D7C6B">
        <w:rPr>
          <w:rFonts w:ascii="Calibri" w:hAnsi="Calibri" w:cs="Calibri"/>
          <w:color w:val="000000" w:themeColor="text1"/>
          <w:sz w:val="24"/>
          <w:szCs w:val="24"/>
        </w:rPr>
        <w:t>Memory management in Python (or some ways to reduce memory usage)</w:t>
      </w:r>
    </w:p>
    <w:p w14:paraId="7DFFA141" w14:textId="77777777" w:rsidR="00E90E3F" w:rsidRPr="004D7C6B" w:rsidRDefault="00E90E3F" w:rsidP="00E90E3F">
      <w:pPr>
        <w:pStyle w:val="ListParagraph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4D7C6B">
        <w:rPr>
          <w:rFonts w:ascii="Calibri" w:hAnsi="Calibri" w:cs="Calibri"/>
          <w:color w:val="000000" w:themeColor="text1"/>
          <w:sz w:val="24"/>
          <w:szCs w:val="24"/>
        </w:rPr>
        <w:t>“Dunder” methods in Python</w:t>
      </w:r>
    </w:p>
    <w:p w14:paraId="47F987B3" w14:textId="4EE45F31" w:rsidR="00E90E3F" w:rsidRDefault="00E90E3F" w:rsidP="00FF1889">
      <w:pPr>
        <w:rPr>
          <w:rFonts w:ascii="Calibri Light" w:hAnsi="Calibri Light" w:cs="Calibri Light"/>
          <w:sz w:val="20"/>
          <w:szCs w:val="20"/>
        </w:rPr>
      </w:pPr>
    </w:p>
    <w:p w14:paraId="7B976894" w14:textId="77777777" w:rsidR="005B2B3C" w:rsidRDefault="005B2B3C" w:rsidP="005B2B3C">
      <w:pPr>
        <w:pStyle w:val="Heading1"/>
      </w:pPr>
      <w:sdt>
        <w:sdtPr>
          <w:alias w:val="Skills:"/>
          <w:tag w:val="Skills:"/>
          <w:id w:val="-1210261327"/>
          <w:placeholder>
            <w:docPart w:val="AC567DACAEF74D80892DBF7C217FF099"/>
          </w:placeholder>
          <w:temporary/>
          <w:showingPlcHdr/>
          <w15:appearance w15:val="hidden"/>
        </w:sdtPr>
        <w:sdtContent>
          <w:r>
            <w:t>Skills</w:t>
          </w:r>
        </w:sdtContent>
      </w:sdt>
    </w:p>
    <w:p w14:paraId="7A93F30B" w14:textId="77777777" w:rsidR="005B2B3C" w:rsidRPr="004D7C6B" w:rsidRDefault="005B2B3C" w:rsidP="005B2B3C">
      <w:pPr>
        <w:spacing w:after="0"/>
        <w:rPr>
          <w:sz w:val="24"/>
          <w:szCs w:val="24"/>
        </w:rPr>
      </w:pPr>
      <w:r w:rsidRPr="004D7C6B">
        <w:rPr>
          <w:sz w:val="24"/>
          <w:szCs w:val="24"/>
        </w:rPr>
        <w:t>Python (Django/Flask/Celery)</w:t>
      </w:r>
    </w:p>
    <w:p w14:paraId="18DFE1D0" w14:textId="77777777" w:rsidR="005B2B3C" w:rsidRPr="004D7C6B" w:rsidRDefault="005B2B3C" w:rsidP="005B2B3C">
      <w:pPr>
        <w:spacing w:after="0"/>
        <w:rPr>
          <w:sz w:val="24"/>
          <w:szCs w:val="24"/>
        </w:rPr>
      </w:pPr>
      <w:r w:rsidRPr="004D7C6B">
        <w:rPr>
          <w:sz w:val="24"/>
          <w:szCs w:val="24"/>
        </w:rPr>
        <w:t>JavaScript (Node.js/Express) &amp;&amp; HTML/CSS</w:t>
      </w:r>
    </w:p>
    <w:p w14:paraId="5FE6A2EE" w14:textId="77777777" w:rsidR="005B2B3C" w:rsidRPr="004D7C6B" w:rsidRDefault="005B2B3C" w:rsidP="005B2B3C">
      <w:pPr>
        <w:spacing w:after="0"/>
        <w:rPr>
          <w:sz w:val="24"/>
          <w:szCs w:val="24"/>
        </w:rPr>
      </w:pPr>
      <w:r w:rsidRPr="004D7C6B">
        <w:rPr>
          <w:sz w:val="24"/>
          <w:szCs w:val="24"/>
        </w:rPr>
        <w:t>SQL (MySQL/PostgreSQL/etc) &amp;&amp; NoSQL (Redis/MongoDB + Atlas)</w:t>
      </w:r>
    </w:p>
    <w:p w14:paraId="2E057168" w14:textId="77777777" w:rsidR="005B2B3C" w:rsidRPr="004D7C6B" w:rsidRDefault="005B2B3C" w:rsidP="005B2B3C">
      <w:pPr>
        <w:spacing w:after="0"/>
        <w:rPr>
          <w:sz w:val="24"/>
          <w:szCs w:val="24"/>
        </w:rPr>
      </w:pPr>
      <w:r w:rsidRPr="004D7C6B">
        <w:rPr>
          <w:sz w:val="24"/>
          <w:szCs w:val="24"/>
        </w:rPr>
        <w:t>RESTFUL APIs</w:t>
      </w:r>
    </w:p>
    <w:p w14:paraId="21DC80AB" w14:textId="77777777" w:rsidR="005B2B3C" w:rsidRPr="004D7C6B" w:rsidRDefault="005B2B3C" w:rsidP="005B2B3C">
      <w:pPr>
        <w:spacing w:after="0"/>
        <w:rPr>
          <w:sz w:val="24"/>
          <w:szCs w:val="24"/>
        </w:rPr>
      </w:pPr>
      <w:r w:rsidRPr="004D7C6B">
        <w:rPr>
          <w:sz w:val="24"/>
          <w:szCs w:val="24"/>
        </w:rPr>
        <w:t>Scripting (Bash || Python)</w:t>
      </w:r>
    </w:p>
    <w:p w14:paraId="2340EA74" w14:textId="77777777" w:rsidR="005B2B3C" w:rsidRPr="004D7C6B" w:rsidRDefault="005B2B3C" w:rsidP="005B2B3C">
      <w:pPr>
        <w:spacing w:after="0"/>
        <w:rPr>
          <w:sz w:val="24"/>
          <w:szCs w:val="24"/>
        </w:rPr>
      </w:pPr>
      <w:r w:rsidRPr="004D7C6B">
        <w:rPr>
          <w:sz w:val="24"/>
          <w:szCs w:val="24"/>
        </w:rPr>
        <w:t>Data mining</w:t>
      </w:r>
    </w:p>
    <w:p w14:paraId="0C6F1ED0" w14:textId="5A14A705" w:rsidR="005B2B3C" w:rsidRPr="004D7C6B" w:rsidRDefault="005B2B3C" w:rsidP="005B2B3C">
      <w:pPr>
        <w:spacing w:after="0"/>
        <w:rPr>
          <w:sz w:val="24"/>
          <w:szCs w:val="24"/>
        </w:rPr>
      </w:pPr>
      <w:r w:rsidRPr="004D7C6B">
        <w:rPr>
          <w:sz w:val="24"/>
          <w:szCs w:val="24"/>
        </w:rPr>
        <w:t>Linux; Docker; AWS experience (EC2 &amp;&amp; Route 53 &amp;&amp; S3)</w:t>
      </w:r>
    </w:p>
    <w:p w14:paraId="2E4A832F" w14:textId="77777777" w:rsidR="005B2B3C" w:rsidRPr="00AF1958" w:rsidRDefault="005B2B3C" w:rsidP="00FF1889">
      <w:pPr>
        <w:rPr>
          <w:rFonts w:ascii="Calibri Light" w:hAnsi="Calibri Light" w:cs="Calibri Light"/>
          <w:b/>
          <w:bCs/>
          <w:sz w:val="24"/>
          <w:szCs w:val="24"/>
        </w:rPr>
      </w:pPr>
    </w:p>
    <w:p w14:paraId="27EE59D7" w14:textId="1291EACB" w:rsidR="00C1013A" w:rsidRDefault="00C1013A" w:rsidP="00C1013A">
      <w:pPr>
        <w:pStyle w:val="Heading1"/>
      </w:pPr>
      <w:r>
        <w:t>Latest works:</w:t>
      </w:r>
    </w:p>
    <w:p w14:paraId="6DE5CE51" w14:textId="3D5B81E3" w:rsidR="00C1013A" w:rsidRPr="004D7C6B" w:rsidRDefault="00C1013A" w:rsidP="00AF1958">
      <w:pPr>
        <w:pStyle w:val="Heading5"/>
        <w:rPr>
          <w:rFonts w:cs="Calibri"/>
          <w:sz w:val="28"/>
          <w:szCs w:val="28"/>
        </w:rPr>
      </w:pPr>
      <w:r w:rsidRPr="004D7C6B">
        <w:rPr>
          <w:rFonts w:cs="Calibri"/>
          <w:sz w:val="28"/>
          <w:szCs w:val="28"/>
        </w:rPr>
        <w:t xml:space="preserve">Resume website at </w:t>
      </w:r>
      <w:hyperlink r:id="rId13" w:history="1">
        <w:r w:rsidRPr="004D7C6B">
          <w:rPr>
            <w:rStyle w:val="Hyperlink"/>
            <w:rFonts w:cs="Calibri"/>
            <w:sz w:val="28"/>
            <w:szCs w:val="28"/>
          </w:rPr>
          <w:t>ivaneresko.info</w:t>
        </w:r>
      </w:hyperlink>
    </w:p>
    <w:p w14:paraId="13507351" w14:textId="367C0774" w:rsidR="00C1013A" w:rsidRPr="004D7C6B" w:rsidRDefault="00C1013A" w:rsidP="00FF1889">
      <w:pPr>
        <w:rPr>
          <w:rFonts w:ascii="Calibri" w:hAnsi="Calibri" w:cs="Calibri"/>
          <w:color w:val="000000" w:themeColor="text1"/>
          <w:sz w:val="24"/>
          <w:szCs w:val="24"/>
        </w:rPr>
      </w:pPr>
      <w:r w:rsidRPr="004D7C6B">
        <w:rPr>
          <w:rFonts w:ascii="Calibri" w:hAnsi="Calibri" w:cs="Calibri"/>
          <w:color w:val="000000" w:themeColor="text1"/>
          <w:sz w:val="24"/>
          <w:szCs w:val="24"/>
        </w:rPr>
        <w:t>Github.com/yaquake/resume</w:t>
      </w:r>
    </w:p>
    <w:p w14:paraId="4F36BE83" w14:textId="68A7DC5B" w:rsidR="00C1013A" w:rsidRPr="004D7C6B" w:rsidRDefault="00C1013A" w:rsidP="00FF1889">
      <w:pPr>
        <w:rPr>
          <w:rFonts w:ascii="Calibri" w:hAnsi="Calibri" w:cs="Calibri"/>
          <w:color w:val="000000" w:themeColor="text1"/>
          <w:sz w:val="24"/>
          <w:szCs w:val="24"/>
        </w:rPr>
      </w:pPr>
      <w:r w:rsidRPr="004D7C6B">
        <w:rPr>
          <w:rFonts w:ascii="Calibri" w:hAnsi="Calibri" w:cs="Calibri"/>
          <w:color w:val="000000" w:themeColor="text1"/>
          <w:sz w:val="24"/>
          <w:szCs w:val="24"/>
        </w:rPr>
        <w:t xml:space="preserve">A website – business card. Written using </w:t>
      </w:r>
      <w:r w:rsidRPr="004D7C6B">
        <w:rPr>
          <w:rFonts w:ascii="Calibri" w:hAnsi="Calibri" w:cs="Calibri"/>
          <w:b/>
          <w:bCs/>
          <w:color w:val="000000" w:themeColor="text1"/>
          <w:sz w:val="24"/>
          <w:szCs w:val="24"/>
        </w:rPr>
        <w:t>ExpressJS + MongoDB</w:t>
      </w:r>
      <w:r w:rsidR="00AF1958" w:rsidRPr="004D7C6B">
        <w:rPr>
          <w:rFonts w:ascii="Calibri" w:hAnsi="Calibri" w:cs="Calibri"/>
          <w:b/>
          <w:bCs/>
          <w:color w:val="000000" w:themeColor="text1"/>
          <w:sz w:val="24"/>
          <w:szCs w:val="24"/>
        </w:rPr>
        <w:t>.</w:t>
      </w:r>
    </w:p>
    <w:p w14:paraId="6AED581C" w14:textId="79E66BA8" w:rsidR="00C1013A" w:rsidRDefault="00C1013A" w:rsidP="00FF1889">
      <w:pPr>
        <w:rPr>
          <w:rFonts w:ascii="Calibri Light" w:hAnsi="Calibri Light" w:cs="Calibri Light"/>
        </w:rPr>
      </w:pPr>
    </w:p>
    <w:p w14:paraId="17BD11B5" w14:textId="77777777" w:rsidR="005B2B3C" w:rsidRDefault="005B2B3C" w:rsidP="00FF1889">
      <w:pPr>
        <w:rPr>
          <w:rFonts w:ascii="Calibri Light" w:hAnsi="Calibri Light" w:cs="Calibri Light"/>
        </w:rPr>
      </w:pPr>
    </w:p>
    <w:p w14:paraId="51721524" w14:textId="4E0799AE" w:rsidR="00C1013A" w:rsidRPr="004D7C6B" w:rsidRDefault="00C1013A" w:rsidP="00AF1958">
      <w:pPr>
        <w:pStyle w:val="Heading5"/>
        <w:rPr>
          <w:rFonts w:cs="Calibri"/>
          <w:sz w:val="28"/>
          <w:szCs w:val="28"/>
        </w:rPr>
      </w:pPr>
      <w:r w:rsidRPr="004D7C6B">
        <w:rPr>
          <w:rFonts w:cs="Calibri"/>
          <w:sz w:val="28"/>
          <w:szCs w:val="28"/>
        </w:rPr>
        <w:lastRenderedPageBreak/>
        <w:t xml:space="preserve">Blog at </w:t>
      </w:r>
      <w:hyperlink r:id="rId14" w:history="1">
        <w:r w:rsidRPr="004D7C6B">
          <w:rPr>
            <w:rStyle w:val="Hyperlink"/>
            <w:rFonts w:cs="Calibri"/>
            <w:sz w:val="28"/>
            <w:szCs w:val="28"/>
          </w:rPr>
          <w:t>sakuraflower.net</w:t>
        </w:r>
      </w:hyperlink>
    </w:p>
    <w:p w14:paraId="149F86D9" w14:textId="2BE50670" w:rsidR="00C1013A" w:rsidRPr="004D7C6B" w:rsidRDefault="00C1013A" w:rsidP="00C1013A">
      <w:pPr>
        <w:rPr>
          <w:color w:val="000000" w:themeColor="text1"/>
          <w:sz w:val="24"/>
          <w:szCs w:val="24"/>
        </w:rPr>
      </w:pPr>
      <w:r w:rsidRPr="004D7C6B">
        <w:rPr>
          <w:color w:val="000000" w:themeColor="text1"/>
          <w:sz w:val="24"/>
          <w:szCs w:val="24"/>
        </w:rPr>
        <w:t>Github.com/yaquake/</w:t>
      </w:r>
      <w:r w:rsidR="006D3012" w:rsidRPr="004D7C6B">
        <w:rPr>
          <w:color w:val="000000" w:themeColor="text1"/>
          <w:sz w:val="24"/>
          <w:szCs w:val="24"/>
        </w:rPr>
        <w:t>blog</w:t>
      </w:r>
    </w:p>
    <w:p w14:paraId="162FB2C0" w14:textId="0FE06B95" w:rsidR="006D3012" w:rsidRPr="004D7C6B" w:rsidRDefault="006D3012" w:rsidP="00C1013A">
      <w:pPr>
        <w:rPr>
          <w:color w:val="000000" w:themeColor="text1"/>
          <w:sz w:val="24"/>
          <w:szCs w:val="24"/>
        </w:rPr>
      </w:pPr>
      <w:r w:rsidRPr="004D7C6B">
        <w:rPr>
          <w:color w:val="000000" w:themeColor="text1"/>
          <w:sz w:val="24"/>
          <w:szCs w:val="24"/>
        </w:rPr>
        <w:t xml:space="preserve">A simple blog written from scratch. It is an ongoing project; I add more and more features when I have spare time. I use </w:t>
      </w:r>
      <w:r w:rsidR="008B42BD" w:rsidRPr="004D7C6B">
        <w:rPr>
          <w:b/>
          <w:bCs/>
          <w:color w:val="000000" w:themeColor="text1"/>
          <w:sz w:val="24"/>
          <w:szCs w:val="24"/>
        </w:rPr>
        <w:t>E</w:t>
      </w:r>
      <w:r w:rsidRPr="004D7C6B">
        <w:rPr>
          <w:b/>
          <w:bCs/>
          <w:color w:val="000000" w:themeColor="text1"/>
          <w:sz w:val="24"/>
          <w:szCs w:val="24"/>
        </w:rPr>
        <w:t>xpressJS + MongoDB (Atlas)</w:t>
      </w:r>
      <w:r w:rsidRPr="004D7C6B">
        <w:rPr>
          <w:color w:val="000000" w:themeColor="text1"/>
          <w:sz w:val="24"/>
          <w:szCs w:val="24"/>
        </w:rPr>
        <w:t xml:space="preserve"> and dozens of npm modules. </w:t>
      </w:r>
    </w:p>
    <w:p w14:paraId="2234A21D" w14:textId="7CA6E456" w:rsidR="006D3012" w:rsidRPr="004D7C6B" w:rsidRDefault="006D3012" w:rsidP="00C1013A">
      <w:pPr>
        <w:rPr>
          <w:color w:val="000000" w:themeColor="text1"/>
          <w:sz w:val="24"/>
          <w:szCs w:val="24"/>
        </w:rPr>
      </w:pPr>
      <w:r w:rsidRPr="004D7C6B">
        <w:rPr>
          <w:color w:val="000000" w:themeColor="text1"/>
          <w:sz w:val="24"/>
          <w:szCs w:val="24"/>
        </w:rPr>
        <w:t xml:space="preserve">Implemented:  </w:t>
      </w:r>
      <w:r w:rsidR="008B42BD" w:rsidRPr="004D7C6B">
        <w:rPr>
          <w:color w:val="000000" w:themeColor="text1"/>
          <w:sz w:val="24"/>
          <w:szCs w:val="24"/>
        </w:rPr>
        <w:t>user</w:t>
      </w:r>
      <w:r w:rsidRPr="004D7C6B">
        <w:rPr>
          <w:color w:val="000000" w:themeColor="text1"/>
          <w:sz w:val="24"/>
          <w:szCs w:val="24"/>
        </w:rPr>
        <w:t xml:space="preserve"> registration and authorization (using express-session); creating blogs</w:t>
      </w:r>
      <w:r w:rsidR="008B42BD" w:rsidRPr="004D7C6B">
        <w:rPr>
          <w:color w:val="000000" w:themeColor="text1"/>
          <w:sz w:val="24"/>
          <w:szCs w:val="24"/>
        </w:rPr>
        <w:t xml:space="preserve"> (with WYSIWYG)</w:t>
      </w:r>
      <w:r w:rsidRPr="004D7C6B">
        <w:rPr>
          <w:color w:val="000000" w:themeColor="text1"/>
          <w:sz w:val="24"/>
          <w:szCs w:val="24"/>
        </w:rPr>
        <w:t>; 404; search throughout posts</w:t>
      </w:r>
      <w:r w:rsidR="008B42BD" w:rsidRPr="004D7C6B">
        <w:rPr>
          <w:color w:val="000000" w:themeColor="text1"/>
          <w:sz w:val="24"/>
          <w:szCs w:val="24"/>
        </w:rPr>
        <w:t>.</w:t>
      </w:r>
    </w:p>
    <w:p w14:paraId="2992B9B2" w14:textId="77777777" w:rsidR="004D7C6B" w:rsidRPr="004D7C6B" w:rsidRDefault="004D7C6B" w:rsidP="00C1013A">
      <w:pPr>
        <w:rPr>
          <w:sz w:val="24"/>
          <w:szCs w:val="24"/>
        </w:rPr>
      </w:pPr>
    </w:p>
    <w:p w14:paraId="6C55126D" w14:textId="583BF419" w:rsidR="006D3012" w:rsidRPr="004D7C6B" w:rsidRDefault="006D3012" w:rsidP="00AF1958">
      <w:pPr>
        <w:pStyle w:val="Heading5"/>
        <w:rPr>
          <w:sz w:val="28"/>
          <w:szCs w:val="28"/>
        </w:rPr>
      </w:pPr>
      <w:r w:rsidRPr="004D7C6B">
        <w:rPr>
          <w:sz w:val="28"/>
          <w:szCs w:val="28"/>
        </w:rPr>
        <w:t xml:space="preserve">A property management website at </w:t>
      </w:r>
      <w:hyperlink r:id="rId15" w:history="1">
        <w:r w:rsidRPr="004D7C6B">
          <w:rPr>
            <w:rStyle w:val="Hyperlink"/>
            <w:sz w:val="28"/>
            <w:szCs w:val="28"/>
          </w:rPr>
          <w:t>mpm.kiwi</w:t>
        </w:r>
      </w:hyperlink>
    </w:p>
    <w:p w14:paraId="0F103A74" w14:textId="3B432482" w:rsidR="006D3012" w:rsidRPr="004D7C6B" w:rsidRDefault="006D3012" w:rsidP="006D3012">
      <w:pPr>
        <w:rPr>
          <w:color w:val="000000" w:themeColor="text1"/>
          <w:sz w:val="24"/>
          <w:szCs w:val="24"/>
        </w:rPr>
      </w:pPr>
      <w:r w:rsidRPr="004D7C6B">
        <w:rPr>
          <w:color w:val="000000" w:themeColor="text1"/>
          <w:sz w:val="24"/>
          <w:szCs w:val="24"/>
        </w:rPr>
        <w:t>Github.com/yaquake/mcsite</w:t>
      </w:r>
    </w:p>
    <w:p w14:paraId="19DC6BFE" w14:textId="00E41636" w:rsidR="006D3012" w:rsidRPr="004D7C6B" w:rsidRDefault="006D3012" w:rsidP="006D3012">
      <w:pPr>
        <w:rPr>
          <w:b/>
          <w:bCs/>
          <w:color w:val="000000" w:themeColor="text1"/>
          <w:sz w:val="24"/>
          <w:szCs w:val="24"/>
        </w:rPr>
      </w:pPr>
      <w:r w:rsidRPr="004D7C6B">
        <w:rPr>
          <w:color w:val="000000" w:themeColor="text1"/>
          <w:sz w:val="24"/>
          <w:szCs w:val="24"/>
        </w:rPr>
        <w:t>The project I’ve done for a property management company in Auckland.</w:t>
      </w:r>
      <w:r w:rsidR="008B42BD" w:rsidRPr="004D7C6B">
        <w:rPr>
          <w:color w:val="000000" w:themeColor="text1"/>
          <w:sz w:val="24"/>
          <w:szCs w:val="24"/>
        </w:rPr>
        <w:t xml:space="preserve"> Decided to use </w:t>
      </w:r>
      <w:r w:rsidR="008B42BD" w:rsidRPr="004D7C6B">
        <w:rPr>
          <w:b/>
          <w:bCs/>
          <w:color w:val="000000" w:themeColor="text1"/>
          <w:sz w:val="24"/>
          <w:szCs w:val="24"/>
        </w:rPr>
        <w:t xml:space="preserve">Python &amp;&amp; Django </w:t>
      </w:r>
      <w:r w:rsidR="008B42BD" w:rsidRPr="004D7C6B">
        <w:rPr>
          <w:color w:val="000000" w:themeColor="text1"/>
          <w:sz w:val="24"/>
          <w:szCs w:val="24"/>
        </w:rPr>
        <w:t xml:space="preserve">because of complexity and development speed. The website gets a list of available properties from another website (getpalace.com) using Palace’s API and </w:t>
      </w:r>
      <w:r w:rsidR="008B42BD" w:rsidRPr="004D7C6B">
        <w:rPr>
          <w:b/>
          <w:bCs/>
          <w:color w:val="000000" w:themeColor="text1"/>
          <w:sz w:val="24"/>
          <w:szCs w:val="24"/>
        </w:rPr>
        <w:t>BeautifulSoup</w:t>
      </w:r>
      <w:r w:rsidR="008B42BD" w:rsidRPr="004D7C6B">
        <w:rPr>
          <w:color w:val="000000" w:themeColor="text1"/>
          <w:sz w:val="24"/>
          <w:szCs w:val="24"/>
        </w:rPr>
        <w:t xml:space="preserve"> and shows it as a list of available properties. Every 2 hours it updates the information</w:t>
      </w:r>
      <w:r w:rsidR="00AF1958" w:rsidRPr="004D7C6B">
        <w:rPr>
          <w:color w:val="000000" w:themeColor="text1"/>
          <w:sz w:val="24"/>
          <w:szCs w:val="24"/>
        </w:rPr>
        <w:t xml:space="preserve"> automatically without any supervision</w:t>
      </w:r>
      <w:r w:rsidR="008B42BD" w:rsidRPr="004D7C6B">
        <w:rPr>
          <w:color w:val="000000" w:themeColor="text1"/>
          <w:sz w:val="24"/>
          <w:szCs w:val="24"/>
        </w:rPr>
        <w:t xml:space="preserve">. Technologies I used: </w:t>
      </w:r>
      <w:r w:rsidR="008B42BD" w:rsidRPr="004D7C6B">
        <w:rPr>
          <w:b/>
          <w:bCs/>
          <w:color w:val="000000" w:themeColor="text1"/>
          <w:sz w:val="24"/>
          <w:szCs w:val="24"/>
        </w:rPr>
        <w:t>Redis, Celery, PostgreSQL.</w:t>
      </w:r>
    </w:p>
    <w:p w14:paraId="02000326" w14:textId="77777777" w:rsidR="009B05D3" w:rsidRDefault="009B05D3" w:rsidP="00AF1958">
      <w:pPr>
        <w:pStyle w:val="Heading5"/>
      </w:pPr>
    </w:p>
    <w:p w14:paraId="4760F8CC" w14:textId="6028382D" w:rsidR="00AF1958" w:rsidRPr="004D7C6B" w:rsidRDefault="00AF1958" w:rsidP="00AF1958">
      <w:pPr>
        <w:pStyle w:val="Heading5"/>
        <w:rPr>
          <w:sz w:val="28"/>
          <w:szCs w:val="28"/>
        </w:rPr>
      </w:pPr>
      <w:hyperlink r:id="rId16" w:history="1">
        <w:r w:rsidRPr="004D7C6B">
          <w:rPr>
            <w:rStyle w:val="Hyperlink"/>
            <w:sz w:val="28"/>
            <w:szCs w:val="28"/>
          </w:rPr>
          <w:t>Happybir</w:t>
        </w:r>
        <w:r w:rsidRPr="004D7C6B">
          <w:rPr>
            <w:rStyle w:val="Hyperlink"/>
            <w:sz w:val="28"/>
            <w:szCs w:val="28"/>
          </w:rPr>
          <w:t>t</w:t>
        </w:r>
        <w:r w:rsidRPr="004D7C6B">
          <w:rPr>
            <w:rStyle w:val="Hyperlink"/>
            <w:sz w:val="28"/>
            <w:szCs w:val="28"/>
          </w:rPr>
          <w:t>hdayalina.com</w:t>
        </w:r>
      </w:hyperlink>
    </w:p>
    <w:p w14:paraId="37475DD8" w14:textId="7837E50A" w:rsidR="00AF1958" w:rsidRDefault="00AF1958" w:rsidP="00AF1958">
      <w:pPr>
        <w:pStyle w:val="Heading2"/>
      </w:pPr>
    </w:p>
    <w:p w14:paraId="135A9BEF" w14:textId="55857264" w:rsidR="00AF1958" w:rsidRPr="004D7C6B" w:rsidRDefault="00AF1958" w:rsidP="00AF1958">
      <w:pPr>
        <w:rPr>
          <w:color w:val="000000" w:themeColor="text1"/>
          <w:sz w:val="24"/>
          <w:szCs w:val="24"/>
        </w:rPr>
      </w:pPr>
      <w:r w:rsidRPr="004D7C6B">
        <w:rPr>
          <w:color w:val="000000" w:themeColor="text1"/>
          <w:sz w:val="24"/>
          <w:szCs w:val="24"/>
        </w:rPr>
        <w:t xml:space="preserve">The website is a birthday present for my friend. </w:t>
      </w:r>
      <w:r w:rsidRPr="004D7C6B">
        <w:rPr>
          <w:b/>
          <w:bCs/>
          <w:color w:val="000000" w:themeColor="text1"/>
          <w:sz w:val="24"/>
          <w:szCs w:val="24"/>
        </w:rPr>
        <w:t>Python &amp;&amp; Django</w:t>
      </w:r>
      <w:r w:rsidRPr="004D7C6B">
        <w:rPr>
          <w:color w:val="000000" w:themeColor="text1"/>
          <w:sz w:val="24"/>
          <w:szCs w:val="24"/>
        </w:rPr>
        <w:t>.</w:t>
      </w:r>
      <w:r w:rsidR="009B05D3" w:rsidRPr="004D7C6B">
        <w:rPr>
          <w:color w:val="000000" w:themeColor="text1"/>
          <w:sz w:val="24"/>
          <w:szCs w:val="24"/>
        </w:rPr>
        <w:t xml:space="preserve"> </w:t>
      </w:r>
    </w:p>
    <w:p w14:paraId="497BF25F" w14:textId="77777777" w:rsidR="005B1D68" w:rsidRDefault="00970E56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17CA140FDF6949A0AE10B327FA84141D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330E0D50" w14:textId="670CAB3E" w:rsidR="0023705D" w:rsidRPr="004D7C6B" w:rsidRDefault="007C4D92" w:rsidP="00D413F9">
      <w:pPr>
        <w:pStyle w:val="Heading3"/>
        <w:rPr>
          <w:sz w:val="24"/>
        </w:rPr>
      </w:pPr>
      <w:r w:rsidRPr="004D7C6B">
        <w:rPr>
          <w:sz w:val="24"/>
        </w:rPr>
        <w:t>8/04/2019 – 30/08/2019</w:t>
      </w:r>
    </w:p>
    <w:p w14:paraId="751F02D7" w14:textId="08E7CF9B" w:rsidR="004D7C6B" w:rsidRPr="004D7C6B" w:rsidRDefault="007C4D92" w:rsidP="004D7C6B">
      <w:pPr>
        <w:pStyle w:val="Heading5"/>
        <w:rPr>
          <w:rStyle w:val="Emphasis"/>
          <w:rFonts w:ascii="Calibri" w:hAnsi="Calibri" w:cs="Calibri"/>
          <w:sz w:val="24"/>
          <w:szCs w:val="24"/>
        </w:rPr>
      </w:pPr>
      <w:r w:rsidRPr="004D7C6B">
        <w:rPr>
          <w:sz w:val="24"/>
          <w:szCs w:val="24"/>
        </w:rPr>
        <w:t>IT Peer Tutor</w:t>
      </w:r>
      <w:r w:rsidR="0095272C" w:rsidRPr="004D7C6B">
        <w:rPr>
          <w:sz w:val="24"/>
          <w:szCs w:val="24"/>
        </w:rPr>
        <w:t>/</w:t>
      </w:r>
      <w:r w:rsidR="004D7C6B" w:rsidRPr="004D7C6B">
        <w:rPr>
          <w:rStyle w:val="SubtleReference"/>
          <w:rFonts w:ascii="Calibri" w:hAnsi="Calibri" w:cs="Calibri"/>
          <w:b/>
          <w:bCs/>
          <w:sz w:val="24"/>
          <w:szCs w:val="24"/>
        </w:rPr>
        <w:t xml:space="preserve"> </w:t>
      </w:r>
      <w:r w:rsidR="004D7C6B" w:rsidRPr="004D7C6B">
        <w:rPr>
          <w:rStyle w:val="SubtleReference"/>
          <w:rFonts w:ascii="Calibri" w:hAnsi="Calibri" w:cs="Calibri"/>
          <w:b/>
          <w:bCs/>
          <w:sz w:val="24"/>
          <w:szCs w:val="24"/>
        </w:rPr>
        <w:t>otago polytechnic auckland international campus</w:t>
      </w:r>
    </w:p>
    <w:p w14:paraId="73F0C2AC" w14:textId="41BCF3F5" w:rsidR="007C4D92" w:rsidRPr="004D7C6B" w:rsidRDefault="007C4D92" w:rsidP="004D7C6B">
      <w:pPr>
        <w:pStyle w:val="Heading5"/>
        <w:rPr>
          <w:rFonts w:asciiTheme="minorHAnsi" w:hAnsiTheme="minorHAnsi" w:cstheme="minorHAnsi"/>
          <w:sz w:val="24"/>
          <w:szCs w:val="24"/>
        </w:rPr>
      </w:pPr>
      <w:r w:rsidRPr="004D7C6B">
        <w:rPr>
          <w:rFonts w:asciiTheme="minorHAnsi" w:hAnsiTheme="minorHAnsi" w:cstheme="minorHAnsi"/>
          <w:color w:val="000000" w:themeColor="text1"/>
          <w:sz w:val="24"/>
          <w:szCs w:val="24"/>
        </w:rPr>
        <w:t>Key responsibilities:</w:t>
      </w:r>
    </w:p>
    <w:p w14:paraId="76693F43" w14:textId="77777777" w:rsidR="007C4D92" w:rsidRPr="004D7C6B" w:rsidRDefault="007C4D92" w:rsidP="007C4D92">
      <w:pPr>
        <w:pStyle w:val="ListParagraph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/>
        <w:rPr>
          <w:rFonts w:cstheme="minorHAnsi"/>
          <w:color w:val="000000" w:themeColor="text1"/>
          <w:sz w:val="24"/>
          <w:szCs w:val="24"/>
        </w:rPr>
      </w:pPr>
      <w:r w:rsidRPr="004D7C6B">
        <w:rPr>
          <w:rFonts w:cstheme="minorHAnsi"/>
          <w:color w:val="000000" w:themeColor="text1"/>
          <w:sz w:val="24"/>
          <w:szCs w:val="24"/>
        </w:rPr>
        <w:t>Teach students Python, JavaScript, C#, SQL;</w:t>
      </w:r>
    </w:p>
    <w:p w14:paraId="3EACD411" w14:textId="77777777" w:rsidR="007C4D92" w:rsidRPr="004D7C6B" w:rsidRDefault="007C4D92" w:rsidP="007C4D92">
      <w:pPr>
        <w:pStyle w:val="ListParagraph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/>
        <w:rPr>
          <w:rFonts w:cstheme="minorHAnsi"/>
          <w:color w:val="000000" w:themeColor="text1"/>
          <w:sz w:val="24"/>
          <w:szCs w:val="24"/>
        </w:rPr>
      </w:pPr>
      <w:r w:rsidRPr="004D7C6B">
        <w:rPr>
          <w:rFonts w:cstheme="minorHAnsi"/>
          <w:color w:val="000000" w:themeColor="text1"/>
          <w:sz w:val="24"/>
          <w:szCs w:val="24"/>
        </w:rPr>
        <w:t>Help students write reports and assignments related to IT subjects (web-development, databases, data science &amp; machine learning, mobile apps);</w:t>
      </w:r>
    </w:p>
    <w:p w14:paraId="07506B38" w14:textId="77777777" w:rsidR="007C4D92" w:rsidRPr="004D7C6B" w:rsidRDefault="007C4D92" w:rsidP="007C4D92">
      <w:pPr>
        <w:pStyle w:val="ListParagraph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/>
        <w:rPr>
          <w:rFonts w:cstheme="minorHAnsi"/>
          <w:color w:val="000000" w:themeColor="text1"/>
          <w:sz w:val="24"/>
          <w:szCs w:val="24"/>
        </w:rPr>
      </w:pPr>
      <w:r w:rsidRPr="004D7C6B">
        <w:rPr>
          <w:rFonts w:cstheme="minorHAnsi"/>
          <w:color w:val="000000" w:themeColor="text1"/>
          <w:sz w:val="24"/>
          <w:szCs w:val="24"/>
        </w:rPr>
        <w:t>Help students improve written and verbal English.</w:t>
      </w:r>
    </w:p>
    <w:p w14:paraId="002FEDDF" w14:textId="77777777" w:rsidR="007C4D92" w:rsidRPr="004D7C6B" w:rsidRDefault="007C4D92" w:rsidP="00D413F9">
      <w:pPr>
        <w:pStyle w:val="Heading3"/>
        <w:rPr>
          <w:sz w:val="24"/>
        </w:rPr>
      </w:pPr>
    </w:p>
    <w:p w14:paraId="2E30A51C" w14:textId="77777777" w:rsidR="007C4D92" w:rsidRPr="004D7C6B" w:rsidRDefault="007C4D92" w:rsidP="00D413F9">
      <w:pPr>
        <w:pStyle w:val="Heading3"/>
        <w:rPr>
          <w:sz w:val="24"/>
        </w:rPr>
      </w:pPr>
    </w:p>
    <w:p w14:paraId="37C75A42" w14:textId="77777777" w:rsidR="007C4D92" w:rsidRPr="004D7C6B" w:rsidRDefault="007C4D92" w:rsidP="007C4D92">
      <w:pPr>
        <w:pStyle w:val="Heading3"/>
        <w:contextualSpacing w:val="0"/>
        <w:rPr>
          <w:sz w:val="24"/>
        </w:rPr>
      </w:pPr>
      <w:r w:rsidRPr="004D7C6B">
        <w:rPr>
          <w:sz w:val="24"/>
        </w:rPr>
        <w:t>27/10/2018 – 05/03/2019</w:t>
      </w:r>
    </w:p>
    <w:p w14:paraId="13D85903" w14:textId="7B56E373" w:rsidR="00D413F9" w:rsidRPr="004D7C6B" w:rsidRDefault="007C4D92" w:rsidP="008D31BD">
      <w:pPr>
        <w:pStyle w:val="Heading5"/>
        <w:rPr>
          <w:sz w:val="24"/>
          <w:szCs w:val="24"/>
        </w:rPr>
      </w:pPr>
      <w:r w:rsidRPr="004D7C6B">
        <w:rPr>
          <w:sz w:val="24"/>
          <w:szCs w:val="24"/>
        </w:rPr>
        <w:t>Software Developer</w:t>
      </w:r>
      <w:r w:rsidR="0095272C" w:rsidRPr="004D7C6B">
        <w:rPr>
          <w:sz w:val="24"/>
          <w:szCs w:val="24"/>
        </w:rPr>
        <w:t>/</w:t>
      </w:r>
      <w:r w:rsidR="004D7C6B" w:rsidRPr="004D7C6B">
        <w:rPr>
          <w:rStyle w:val="SubtleReference"/>
          <w:rFonts w:ascii="Calibri" w:hAnsi="Calibri" w:cs="Calibri"/>
          <w:sz w:val="24"/>
          <w:szCs w:val="24"/>
        </w:rPr>
        <w:t xml:space="preserve"> </w:t>
      </w:r>
      <w:r w:rsidR="004D7C6B" w:rsidRPr="004D7C6B">
        <w:rPr>
          <w:rStyle w:val="SubtleReference"/>
          <w:rFonts w:ascii="Calibri" w:hAnsi="Calibri" w:cs="Calibri"/>
          <w:b/>
          <w:bCs/>
          <w:sz w:val="24"/>
          <w:szCs w:val="24"/>
        </w:rPr>
        <w:t>mcdonald property management ltd</w:t>
      </w:r>
    </w:p>
    <w:p w14:paraId="23F28872" w14:textId="77777777" w:rsidR="007C4D92" w:rsidRPr="004D7C6B" w:rsidRDefault="007C4D92" w:rsidP="007C4D92">
      <w:pPr>
        <w:rPr>
          <w:color w:val="000000" w:themeColor="text1"/>
          <w:sz w:val="24"/>
          <w:szCs w:val="24"/>
        </w:rPr>
      </w:pPr>
      <w:r w:rsidRPr="004D7C6B">
        <w:rPr>
          <w:color w:val="000000" w:themeColor="text1"/>
          <w:sz w:val="24"/>
          <w:szCs w:val="24"/>
        </w:rPr>
        <w:t>Key responsibilities:</w:t>
      </w:r>
    </w:p>
    <w:p w14:paraId="2A6939E2" w14:textId="77777777" w:rsidR="007C4D92" w:rsidRPr="004D7C6B" w:rsidRDefault="007C4D92" w:rsidP="007C4D92">
      <w:pPr>
        <w:pStyle w:val="ListParagraph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/>
        <w:rPr>
          <w:color w:val="000000" w:themeColor="text1"/>
          <w:sz w:val="24"/>
          <w:szCs w:val="24"/>
        </w:rPr>
      </w:pPr>
      <w:r w:rsidRPr="004D7C6B">
        <w:rPr>
          <w:color w:val="000000" w:themeColor="text1"/>
          <w:sz w:val="24"/>
          <w:szCs w:val="24"/>
        </w:rPr>
        <w:t>Project management;</w:t>
      </w:r>
    </w:p>
    <w:p w14:paraId="21DE5CFC" w14:textId="77777777" w:rsidR="007C4D92" w:rsidRPr="004D7C6B" w:rsidRDefault="007C4D92" w:rsidP="007C4D92">
      <w:pPr>
        <w:pStyle w:val="ListParagraph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/>
        <w:rPr>
          <w:color w:val="000000" w:themeColor="text1"/>
          <w:sz w:val="24"/>
          <w:szCs w:val="24"/>
        </w:rPr>
      </w:pPr>
      <w:r w:rsidRPr="004D7C6B">
        <w:rPr>
          <w:color w:val="000000" w:themeColor="text1"/>
          <w:sz w:val="24"/>
          <w:szCs w:val="24"/>
        </w:rPr>
        <w:t>Front-end development (JavaScript, HTML, CSS, Bootstrap);</w:t>
      </w:r>
    </w:p>
    <w:p w14:paraId="6AA1E6C4" w14:textId="77777777" w:rsidR="007C4D92" w:rsidRPr="004D7C6B" w:rsidRDefault="007C4D92" w:rsidP="007C4D92">
      <w:pPr>
        <w:pStyle w:val="ListParagraph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/>
        <w:rPr>
          <w:color w:val="000000" w:themeColor="text1"/>
          <w:sz w:val="24"/>
          <w:szCs w:val="24"/>
        </w:rPr>
      </w:pPr>
      <w:r w:rsidRPr="004D7C6B">
        <w:rPr>
          <w:color w:val="000000" w:themeColor="text1"/>
          <w:sz w:val="24"/>
          <w:szCs w:val="24"/>
        </w:rPr>
        <w:t>Back-end development (Python, Django, Celery);</w:t>
      </w:r>
    </w:p>
    <w:p w14:paraId="601EE862" w14:textId="77777777" w:rsidR="007C4D92" w:rsidRPr="004D7C6B" w:rsidRDefault="007C4D92" w:rsidP="007C4D92">
      <w:pPr>
        <w:pStyle w:val="ListParagraph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/>
        <w:rPr>
          <w:color w:val="000000" w:themeColor="text1"/>
          <w:sz w:val="24"/>
          <w:szCs w:val="24"/>
        </w:rPr>
      </w:pPr>
      <w:r w:rsidRPr="004D7C6B">
        <w:rPr>
          <w:color w:val="000000" w:themeColor="text1"/>
          <w:sz w:val="24"/>
          <w:szCs w:val="24"/>
        </w:rPr>
        <w:t>Databases managem</w:t>
      </w:r>
      <w:bookmarkStart w:id="0" w:name="_GoBack"/>
      <w:bookmarkEnd w:id="0"/>
      <w:r w:rsidRPr="004D7C6B">
        <w:rPr>
          <w:color w:val="000000" w:themeColor="text1"/>
          <w:sz w:val="24"/>
          <w:szCs w:val="24"/>
        </w:rPr>
        <w:t>ent (MySQL, PostgreSQL, NoSQL);</w:t>
      </w:r>
    </w:p>
    <w:p w14:paraId="62457B6C" w14:textId="3AF4D99F" w:rsidR="007C4D92" w:rsidRPr="004D7C6B" w:rsidRDefault="007C4D92" w:rsidP="00F439C9">
      <w:pPr>
        <w:pStyle w:val="ListParagraph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/>
        <w:rPr>
          <w:color w:val="000000" w:themeColor="text1"/>
          <w:sz w:val="24"/>
          <w:szCs w:val="24"/>
        </w:rPr>
      </w:pPr>
      <w:r w:rsidRPr="004D7C6B">
        <w:rPr>
          <w:color w:val="000000" w:themeColor="text1"/>
          <w:sz w:val="24"/>
          <w:szCs w:val="24"/>
        </w:rPr>
        <w:t>Data mining (JSON, XML, BeautifulSoup).</w:t>
      </w:r>
    </w:p>
    <w:p w14:paraId="4A23A600" w14:textId="77777777" w:rsidR="005B2B3C" w:rsidRDefault="005B2B3C" w:rsidP="005B2B3C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/>
      </w:pPr>
    </w:p>
    <w:p w14:paraId="14AA145C" w14:textId="77777777" w:rsidR="00A06309" w:rsidRDefault="00A06309" w:rsidP="008D31BD">
      <w:pPr>
        <w:pStyle w:val="Heading1"/>
      </w:pPr>
      <w:r>
        <w:t>Education</w:t>
      </w:r>
    </w:p>
    <w:p w14:paraId="5BDBB701" w14:textId="3C8F3CE7" w:rsidR="0070237E" w:rsidRPr="005B2B3C" w:rsidRDefault="005B2B3C" w:rsidP="0070237E">
      <w:pPr>
        <w:pStyle w:val="Heading3"/>
        <w:rPr>
          <w:sz w:val="24"/>
          <w:szCs w:val="28"/>
        </w:rPr>
      </w:pPr>
      <w:r w:rsidRPr="005B2B3C">
        <w:rPr>
          <w:sz w:val="24"/>
          <w:szCs w:val="28"/>
        </w:rPr>
        <w:t>03/2018 – 03/2019</w:t>
      </w:r>
    </w:p>
    <w:p w14:paraId="17089A4D" w14:textId="5AB82C7E" w:rsidR="0070237E" w:rsidRPr="005B2B3C" w:rsidRDefault="005B2B3C" w:rsidP="008D31BD">
      <w:pPr>
        <w:pStyle w:val="Heading5"/>
        <w:rPr>
          <w:rStyle w:val="Emphasis"/>
          <w:rFonts w:ascii="Calibri" w:hAnsi="Calibri" w:cs="Calibri"/>
          <w:sz w:val="24"/>
          <w:szCs w:val="24"/>
        </w:rPr>
      </w:pPr>
      <w:r w:rsidRPr="005B2B3C">
        <w:rPr>
          <w:sz w:val="24"/>
          <w:szCs w:val="24"/>
        </w:rPr>
        <w:t>Graduate Diploma in IT/</w:t>
      </w:r>
      <w:r w:rsidRPr="005B2B3C">
        <w:rPr>
          <w:rStyle w:val="SubtleReference"/>
          <w:sz w:val="24"/>
        </w:rPr>
        <w:t xml:space="preserve"> </w:t>
      </w:r>
      <w:r w:rsidRPr="005B2B3C">
        <w:rPr>
          <w:rStyle w:val="SubtleReference"/>
          <w:rFonts w:ascii="Calibri" w:hAnsi="Calibri" w:cs="Calibri"/>
          <w:b/>
          <w:bCs/>
          <w:sz w:val="24"/>
        </w:rPr>
        <w:t>otago polytechnic auckland international campus</w:t>
      </w:r>
    </w:p>
    <w:p w14:paraId="4EF3816D" w14:textId="77777777" w:rsidR="005B2B3C" w:rsidRPr="005B2B3C" w:rsidRDefault="005B2B3C" w:rsidP="005B2B3C">
      <w:pPr>
        <w:pStyle w:val="Heading2"/>
        <w:contextualSpacing w:val="0"/>
        <w:rPr>
          <w:rFonts w:ascii="Calibri" w:hAnsi="Calibri" w:cs="Calibri"/>
          <w:b w:val="0"/>
          <w:bCs/>
          <w:color w:val="000000" w:themeColor="text1"/>
          <w:sz w:val="24"/>
          <w:szCs w:val="22"/>
        </w:rPr>
      </w:pPr>
      <w:r w:rsidRPr="005B2B3C">
        <w:rPr>
          <w:rStyle w:val="SubtleReference"/>
          <w:rFonts w:ascii="Calibri" w:hAnsi="Calibri" w:cs="Calibri"/>
          <w:b w:val="0"/>
          <w:bCs/>
          <w:color w:val="000000" w:themeColor="text1"/>
          <w:sz w:val="24"/>
          <w:szCs w:val="22"/>
        </w:rPr>
        <w:t>Specially awarded IT student (A)</w:t>
      </w:r>
    </w:p>
    <w:p w14:paraId="6EB906F7" w14:textId="1381F4AB" w:rsidR="005B2B3C" w:rsidRPr="005B2B3C" w:rsidRDefault="005B2B3C" w:rsidP="005B2B3C">
      <w:pPr>
        <w:rPr>
          <w:color w:val="000000" w:themeColor="text1"/>
          <w:sz w:val="24"/>
          <w:szCs w:val="24"/>
        </w:rPr>
      </w:pPr>
      <w:r w:rsidRPr="005B2B3C">
        <w:rPr>
          <w:color w:val="000000" w:themeColor="text1"/>
          <w:sz w:val="24"/>
          <w:szCs w:val="24"/>
        </w:rPr>
        <w:t>Studied web-development (A+), Databases 2 (A-), Mobile App Development (A+), System Analysis and Design (B+). Mini-project in a local based company A+.</w:t>
      </w:r>
    </w:p>
    <w:p w14:paraId="0FDC58D9" w14:textId="77777777" w:rsidR="005B2B3C" w:rsidRPr="005B2B3C" w:rsidRDefault="005B2B3C" w:rsidP="005B2B3C">
      <w:pPr>
        <w:spacing w:after="120"/>
        <w:rPr>
          <w:color w:val="000000" w:themeColor="text1"/>
          <w:sz w:val="24"/>
          <w:szCs w:val="24"/>
        </w:rPr>
      </w:pPr>
    </w:p>
    <w:p w14:paraId="59F399F0" w14:textId="66F04CA4" w:rsidR="005B2B3C" w:rsidRPr="005B2B3C" w:rsidRDefault="005B2B3C" w:rsidP="005B2B3C">
      <w:pPr>
        <w:spacing w:after="120"/>
        <w:rPr>
          <w:sz w:val="24"/>
          <w:szCs w:val="24"/>
        </w:rPr>
      </w:pPr>
      <w:r w:rsidRPr="005B2B3C">
        <w:rPr>
          <w:sz w:val="24"/>
          <w:szCs w:val="24"/>
        </w:rPr>
        <w:t>2005 – 2010</w:t>
      </w:r>
    </w:p>
    <w:p w14:paraId="0EBF72B7" w14:textId="5E4D6CB8" w:rsidR="005B2B3C" w:rsidRDefault="005B2B3C" w:rsidP="005B2B3C">
      <w:pPr>
        <w:spacing w:after="120"/>
        <w:rPr>
          <w:rStyle w:val="Emphasis"/>
        </w:rPr>
      </w:pPr>
      <w:r w:rsidRPr="005B2B3C">
        <w:rPr>
          <w:rStyle w:val="Heading5Char"/>
          <w:sz w:val="24"/>
          <w:szCs w:val="24"/>
        </w:rPr>
        <w:t>Bachelor in IT</w:t>
      </w:r>
      <w:r w:rsidRPr="005B2B3C">
        <w:rPr>
          <w:sz w:val="24"/>
          <w:szCs w:val="24"/>
        </w:rPr>
        <w:t>/</w:t>
      </w:r>
      <w:r w:rsidRPr="005B2B3C">
        <w:rPr>
          <w:rStyle w:val="Emphasis"/>
          <w:sz w:val="24"/>
          <w:szCs w:val="24"/>
        </w:rPr>
        <w:t>Don state Technical University (Russia</w:t>
      </w:r>
      <w:r w:rsidRPr="005B2B3C">
        <w:rPr>
          <w:rStyle w:val="Emphasis"/>
        </w:rPr>
        <w:t>)</w:t>
      </w:r>
    </w:p>
    <w:p w14:paraId="5B50C561" w14:textId="77777777" w:rsidR="005B2B3C" w:rsidRPr="005B2B3C" w:rsidRDefault="005B2B3C" w:rsidP="005B2B3C">
      <w:pPr>
        <w:spacing w:after="120"/>
      </w:pPr>
    </w:p>
    <w:p w14:paraId="401435E4" w14:textId="321081FE" w:rsidR="00434074" w:rsidRDefault="005B2B3C" w:rsidP="00434074">
      <w:pPr>
        <w:pStyle w:val="Heading1"/>
      </w:pPr>
      <w:r>
        <w:t>References</w:t>
      </w:r>
    </w:p>
    <w:p w14:paraId="62519C4A" w14:textId="511DC886" w:rsidR="005B2B3C" w:rsidRPr="005B2B3C" w:rsidRDefault="005B2B3C" w:rsidP="005B2B3C">
      <w:pPr>
        <w:pStyle w:val="Heading2"/>
        <w:contextualSpacing w:val="0"/>
        <w:rPr>
          <w:sz w:val="36"/>
          <w:szCs w:val="28"/>
        </w:rPr>
      </w:pPr>
      <w:r w:rsidRPr="005B2B3C">
        <w:rPr>
          <w:rStyle w:val="Heading5Char"/>
          <w:rFonts w:ascii="Calibri" w:hAnsi="Calibri" w:cs="Calibri"/>
          <w:b w:val="0"/>
          <w:bCs/>
          <w:sz w:val="24"/>
          <w:szCs w:val="22"/>
        </w:rPr>
        <w:t xml:space="preserve">Katy </w:t>
      </w:r>
      <w:r w:rsidRPr="005B2B3C">
        <w:rPr>
          <w:rStyle w:val="Heading5Char"/>
          <w:rFonts w:ascii="Calibri" w:hAnsi="Calibri" w:cs="Calibri"/>
          <w:b w:val="0"/>
          <w:bCs/>
          <w:sz w:val="24"/>
          <w:szCs w:val="22"/>
        </w:rPr>
        <w:t>L</w:t>
      </w:r>
      <w:r w:rsidRPr="005B2B3C">
        <w:rPr>
          <w:rStyle w:val="Heading5Char"/>
          <w:rFonts w:ascii="Calibri" w:hAnsi="Calibri" w:cs="Calibri"/>
          <w:b w:val="0"/>
          <w:bCs/>
          <w:sz w:val="24"/>
          <w:szCs w:val="22"/>
        </w:rPr>
        <w:t>ockwood</w:t>
      </w:r>
      <w:r w:rsidRPr="005B2B3C">
        <w:rPr>
          <w:rStyle w:val="Heading5Char"/>
          <w:sz w:val="24"/>
          <w:szCs w:val="22"/>
        </w:rPr>
        <w:t>,</w:t>
      </w:r>
      <w:r w:rsidRPr="005B2B3C">
        <w:rPr>
          <w:sz w:val="18"/>
          <w:szCs w:val="16"/>
        </w:rPr>
        <w:t xml:space="preserve"> </w:t>
      </w:r>
      <w:r w:rsidRPr="005B2B3C">
        <w:rPr>
          <w:rStyle w:val="SubtleReference"/>
          <w:rFonts w:ascii="Calibri" w:hAnsi="Calibri" w:cs="Calibri"/>
          <w:sz w:val="24"/>
          <w:szCs w:val="22"/>
        </w:rPr>
        <w:t>otago polytechnic auckland international campus</w:t>
      </w:r>
    </w:p>
    <w:p w14:paraId="6FE59C1F" w14:textId="77777777" w:rsidR="005B2B3C" w:rsidRPr="005B2B3C" w:rsidRDefault="005B2B3C" w:rsidP="005B2B3C">
      <w:pPr>
        <w:rPr>
          <w:sz w:val="24"/>
          <w:szCs w:val="24"/>
        </w:rPr>
      </w:pPr>
      <w:r w:rsidRPr="005B2B3C">
        <w:rPr>
          <w:sz w:val="24"/>
          <w:szCs w:val="24"/>
        </w:rPr>
        <w:t>Learning support adviser</w:t>
      </w:r>
    </w:p>
    <w:p w14:paraId="56A337EA" w14:textId="062F4BB9" w:rsidR="005B2B3C" w:rsidRPr="005B2B3C" w:rsidRDefault="005B2B3C" w:rsidP="005B2B3C">
      <w:pPr>
        <w:spacing w:after="0"/>
        <w:rPr>
          <w:sz w:val="24"/>
          <w:szCs w:val="24"/>
        </w:rPr>
      </w:pPr>
      <w:r w:rsidRPr="005B2B3C">
        <w:rPr>
          <w:sz w:val="24"/>
          <w:szCs w:val="24"/>
        </w:rPr>
        <w:t xml:space="preserve">Email: </w:t>
      </w:r>
      <w:hyperlink r:id="rId17" w:history="1">
        <w:r w:rsidRPr="005B2B3C">
          <w:rPr>
            <w:rStyle w:val="Hyperlink"/>
            <w:sz w:val="24"/>
            <w:szCs w:val="24"/>
          </w:rPr>
          <w:t>katy.lockwood@op.ac.nz</w:t>
        </w:r>
      </w:hyperlink>
    </w:p>
    <w:p w14:paraId="4EA4E027" w14:textId="77777777" w:rsidR="005B2B3C" w:rsidRPr="005B2B3C" w:rsidRDefault="005B2B3C" w:rsidP="005B2B3C">
      <w:pPr>
        <w:spacing w:after="0"/>
        <w:rPr>
          <w:sz w:val="24"/>
          <w:szCs w:val="24"/>
        </w:rPr>
      </w:pPr>
      <w:r w:rsidRPr="005B2B3C">
        <w:rPr>
          <w:sz w:val="24"/>
          <w:szCs w:val="24"/>
        </w:rPr>
        <w:t>Ph.: 0272367672</w:t>
      </w:r>
    </w:p>
    <w:p w14:paraId="26381156" w14:textId="44B101B7" w:rsidR="005B2B3C" w:rsidRDefault="005B2B3C" w:rsidP="005B2B3C">
      <w:pPr>
        <w:pStyle w:val="Heading2"/>
        <w:contextualSpacing w:val="0"/>
        <w:rPr>
          <w:sz w:val="36"/>
          <w:szCs w:val="28"/>
        </w:rPr>
      </w:pPr>
    </w:p>
    <w:p w14:paraId="559B9D66" w14:textId="77777777" w:rsidR="005B2B3C" w:rsidRPr="005B2B3C" w:rsidRDefault="005B2B3C" w:rsidP="005B2B3C">
      <w:pPr>
        <w:pStyle w:val="Heading2"/>
        <w:contextualSpacing w:val="0"/>
        <w:rPr>
          <w:sz w:val="36"/>
          <w:szCs w:val="28"/>
        </w:rPr>
      </w:pPr>
    </w:p>
    <w:p w14:paraId="4FFDC990" w14:textId="39B32601" w:rsidR="005B2B3C" w:rsidRPr="005B2B3C" w:rsidRDefault="005B2B3C" w:rsidP="005B2B3C">
      <w:pPr>
        <w:pStyle w:val="Heading2"/>
        <w:contextualSpacing w:val="0"/>
        <w:rPr>
          <w:rFonts w:ascii="Calibri" w:hAnsi="Calibri" w:cs="Calibri"/>
          <w:sz w:val="24"/>
          <w:szCs w:val="22"/>
        </w:rPr>
      </w:pPr>
      <w:r w:rsidRPr="005B2B3C">
        <w:rPr>
          <w:rStyle w:val="Heading5Char"/>
          <w:rFonts w:ascii="Calibri" w:hAnsi="Calibri" w:cs="Calibri"/>
          <w:b w:val="0"/>
          <w:bCs/>
          <w:sz w:val="24"/>
          <w:szCs w:val="22"/>
        </w:rPr>
        <w:t>D</w:t>
      </w:r>
      <w:r w:rsidRPr="005B2B3C">
        <w:rPr>
          <w:rStyle w:val="Heading5Char"/>
          <w:rFonts w:ascii="Calibri" w:hAnsi="Calibri" w:cs="Calibri"/>
          <w:b w:val="0"/>
          <w:bCs/>
          <w:sz w:val="24"/>
          <w:szCs w:val="22"/>
        </w:rPr>
        <w:t xml:space="preserve">avid </w:t>
      </w:r>
      <w:r w:rsidRPr="005B2B3C">
        <w:rPr>
          <w:rStyle w:val="Heading5Char"/>
          <w:rFonts w:ascii="Calibri" w:hAnsi="Calibri" w:cs="Calibri"/>
          <w:b w:val="0"/>
          <w:bCs/>
          <w:sz w:val="24"/>
          <w:szCs w:val="22"/>
        </w:rPr>
        <w:t>M</w:t>
      </w:r>
      <w:r w:rsidRPr="005B2B3C">
        <w:rPr>
          <w:rStyle w:val="Heading5Char"/>
          <w:rFonts w:ascii="Calibri" w:hAnsi="Calibri" w:cs="Calibri"/>
          <w:b w:val="0"/>
          <w:bCs/>
          <w:sz w:val="24"/>
          <w:szCs w:val="22"/>
        </w:rPr>
        <w:t>iddlemiss</w:t>
      </w:r>
      <w:r w:rsidRPr="005B2B3C">
        <w:rPr>
          <w:sz w:val="24"/>
          <w:szCs w:val="22"/>
        </w:rPr>
        <w:t xml:space="preserve">, </w:t>
      </w:r>
      <w:r w:rsidRPr="005B2B3C">
        <w:rPr>
          <w:rStyle w:val="SubtleReference"/>
          <w:rFonts w:ascii="Calibri" w:hAnsi="Calibri" w:cs="Calibri"/>
          <w:sz w:val="24"/>
          <w:szCs w:val="22"/>
        </w:rPr>
        <w:t>mcdonald property management ltd</w:t>
      </w:r>
    </w:p>
    <w:p w14:paraId="562A716D" w14:textId="77777777" w:rsidR="005B2B3C" w:rsidRPr="005B2B3C" w:rsidRDefault="005B2B3C" w:rsidP="005B2B3C">
      <w:pPr>
        <w:rPr>
          <w:sz w:val="24"/>
          <w:szCs w:val="24"/>
        </w:rPr>
      </w:pPr>
      <w:r w:rsidRPr="005B2B3C">
        <w:rPr>
          <w:sz w:val="24"/>
          <w:szCs w:val="24"/>
        </w:rPr>
        <w:t>Director</w:t>
      </w:r>
    </w:p>
    <w:p w14:paraId="354E53D1" w14:textId="22E0005A" w:rsidR="005B2B3C" w:rsidRPr="005B2B3C" w:rsidRDefault="005B2B3C" w:rsidP="005B2B3C">
      <w:pPr>
        <w:spacing w:after="0"/>
        <w:rPr>
          <w:sz w:val="24"/>
          <w:szCs w:val="24"/>
        </w:rPr>
      </w:pPr>
      <w:r w:rsidRPr="005B2B3C">
        <w:rPr>
          <w:sz w:val="24"/>
          <w:szCs w:val="24"/>
        </w:rPr>
        <w:t xml:space="preserve">Email: </w:t>
      </w:r>
      <w:hyperlink r:id="rId18" w:history="1">
        <w:r w:rsidRPr="005B2B3C">
          <w:rPr>
            <w:rStyle w:val="Hyperlink"/>
            <w:sz w:val="24"/>
            <w:szCs w:val="24"/>
          </w:rPr>
          <w:t>david@</w:t>
        </w:r>
        <w:r w:rsidRPr="005B2B3C">
          <w:rPr>
            <w:rStyle w:val="Hyperlink"/>
            <w:sz w:val="24"/>
            <w:szCs w:val="24"/>
          </w:rPr>
          <w:t>mpm.kiwi</w:t>
        </w:r>
      </w:hyperlink>
    </w:p>
    <w:p w14:paraId="18F23E03" w14:textId="77777777" w:rsidR="005B2B3C" w:rsidRPr="005B2B3C" w:rsidRDefault="005B2B3C" w:rsidP="005B2B3C">
      <w:pPr>
        <w:spacing w:after="0"/>
        <w:rPr>
          <w:sz w:val="24"/>
          <w:szCs w:val="24"/>
        </w:rPr>
      </w:pPr>
      <w:r w:rsidRPr="005B2B3C">
        <w:rPr>
          <w:sz w:val="24"/>
          <w:szCs w:val="24"/>
        </w:rPr>
        <w:t>Ph.: 09-215-1267</w:t>
      </w:r>
    </w:p>
    <w:p w14:paraId="62645553" w14:textId="7CEA9E47" w:rsidR="00A06309" w:rsidRDefault="00A06309" w:rsidP="00FF1889"/>
    <w:p w14:paraId="4FC707F9" w14:textId="2189B0CD" w:rsidR="004D7C6B" w:rsidRDefault="004D7C6B" w:rsidP="00FF1889"/>
    <w:p w14:paraId="3A507E0B" w14:textId="3D00301B" w:rsidR="004D7C6B" w:rsidRDefault="004D7C6B" w:rsidP="00FF1889"/>
    <w:p w14:paraId="4B4259EB" w14:textId="4B806B9B" w:rsidR="004D7C6B" w:rsidRDefault="004D7C6B" w:rsidP="00FF1889"/>
    <w:p w14:paraId="18ACEDFB" w14:textId="3D327367" w:rsidR="004D7C6B" w:rsidRDefault="004D7C6B" w:rsidP="00FF1889"/>
    <w:p w14:paraId="5381F941" w14:textId="3C440D5A" w:rsidR="004D7C6B" w:rsidRDefault="004D7C6B" w:rsidP="00FF1889"/>
    <w:p w14:paraId="19C10E43" w14:textId="1E4CEEA4" w:rsidR="004D7C6B" w:rsidRDefault="004D7C6B" w:rsidP="00FF1889"/>
    <w:p w14:paraId="086BDC4D" w14:textId="2CEF3DD5" w:rsidR="004D7C6B" w:rsidRDefault="004D7C6B" w:rsidP="00FF1889"/>
    <w:p w14:paraId="7123CF45" w14:textId="3D6B84E6" w:rsidR="004D7C6B" w:rsidRDefault="004D7C6B" w:rsidP="00FF1889">
      <w:r>
        <w:rPr>
          <w:noProof/>
        </w:rPr>
        <w:lastRenderedPageBreak/>
        <w:drawing>
          <wp:inline distT="0" distB="0" distL="0" distR="0" wp14:anchorId="60D64F82" wp14:editId="62FE8A83">
            <wp:extent cx="5943600" cy="8434070"/>
            <wp:effectExtent l="0" t="0" r="0" b="508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ference_letter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C6B" w:rsidSect="00F439C9">
      <w:footerReference w:type="default" r:id="rId20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2A858" w14:textId="77777777" w:rsidR="00970E56" w:rsidRDefault="00970E56" w:rsidP="00725803">
      <w:pPr>
        <w:spacing w:after="0"/>
      </w:pPr>
      <w:r>
        <w:separator/>
      </w:r>
    </w:p>
  </w:endnote>
  <w:endnote w:type="continuationSeparator" w:id="0">
    <w:p w14:paraId="776388BB" w14:textId="77777777" w:rsidR="00970E56" w:rsidRDefault="00970E56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71EE17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3EE61" w14:textId="77777777" w:rsidR="00970E56" w:rsidRDefault="00970E56" w:rsidP="00725803">
      <w:pPr>
        <w:spacing w:after="0"/>
      </w:pPr>
      <w:r>
        <w:separator/>
      </w:r>
    </w:p>
  </w:footnote>
  <w:footnote w:type="continuationSeparator" w:id="0">
    <w:p w14:paraId="6291DAC2" w14:textId="77777777" w:rsidR="00970E56" w:rsidRDefault="00970E56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7E2272"/>
    <w:multiLevelType w:val="hybridMultilevel"/>
    <w:tmpl w:val="4D705A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94C13"/>
    <w:multiLevelType w:val="hybridMultilevel"/>
    <w:tmpl w:val="872047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6332870"/>
    <w:multiLevelType w:val="hybridMultilevel"/>
    <w:tmpl w:val="823E0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3F"/>
    <w:rsid w:val="00025E77"/>
    <w:rsid w:val="00027312"/>
    <w:rsid w:val="00061AE7"/>
    <w:rsid w:val="000645F2"/>
    <w:rsid w:val="00067AE4"/>
    <w:rsid w:val="00082F03"/>
    <w:rsid w:val="000835A0"/>
    <w:rsid w:val="000934A2"/>
    <w:rsid w:val="00144D98"/>
    <w:rsid w:val="001B0955"/>
    <w:rsid w:val="00227784"/>
    <w:rsid w:val="0023705D"/>
    <w:rsid w:val="00250A31"/>
    <w:rsid w:val="00251C13"/>
    <w:rsid w:val="002922D0"/>
    <w:rsid w:val="002C322F"/>
    <w:rsid w:val="00340B03"/>
    <w:rsid w:val="00380AE7"/>
    <w:rsid w:val="003A6943"/>
    <w:rsid w:val="00410BA2"/>
    <w:rsid w:val="00434074"/>
    <w:rsid w:val="00463C3B"/>
    <w:rsid w:val="004937AE"/>
    <w:rsid w:val="004D7C6B"/>
    <w:rsid w:val="004E2970"/>
    <w:rsid w:val="005026DD"/>
    <w:rsid w:val="00513EFC"/>
    <w:rsid w:val="0052113B"/>
    <w:rsid w:val="005311CA"/>
    <w:rsid w:val="00564951"/>
    <w:rsid w:val="00573BF9"/>
    <w:rsid w:val="005A4A49"/>
    <w:rsid w:val="005B13C9"/>
    <w:rsid w:val="005B1D68"/>
    <w:rsid w:val="005B2B3C"/>
    <w:rsid w:val="005C71B0"/>
    <w:rsid w:val="00611B37"/>
    <w:rsid w:val="006252B4"/>
    <w:rsid w:val="00646BA2"/>
    <w:rsid w:val="00675EA0"/>
    <w:rsid w:val="006C08A0"/>
    <w:rsid w:val="006C47D8"/>
    <w:rsid w:val="006D2D08"/>
    <w:rsid w:val="006D3012"/>
    <w:rsid w:val="006F26A2"/>
    <w:rsid w:val="0070237E"/>
    <w:rsid w:val="00725803"/>
    <w:rsid w:val="00725CB5"/>
    <w:rsid w:val="007307A3"/>
    <w:rsid w:val="00752315"/>
    <w:rsid w:val="007C211F"/>
    <w:rsid w:val="007C26CB"/>
    <w:rsid w:val="007C4D92"/>
    <w:rsid w:val="007F3012"/>
    <w:rsid w:val="00857E6B"/>
    <w:rsid w:val="008968C4"/>
    <w:rsid w:val="008B42BD"/>
    <w:rsid w:val="008D31BD"/>
    <w:rsid w:val="008D7C1C"/>
    <w:rsid w:val="0092291B"/>
    <w:rsid w:val="00932D92"/>
    <w:rsid w:val="0095272C"/>
    <w:rsid w:val="00970E56"/>
    <w:rsid w:val="00972024"/>
    <w:rsid w:val="009B05D3"/>
    <w:rsid w:val="009F04D2"/>
    <w:rsid w:val="009F2BA7"/>
    <w:rsid w:val="009F6DA0"/>
    <w:rsid w:val="00A01182"/>
    <w:rsid w:val="00A06309"/>
    <w:rsid w:val="00AD13CB"/>
    <w:rsid w:val="00AD3FD8"/>
    <w:rsid w:val="00AF1958"/>
    <w:rsid w:val="00B370A8"/>
    <w:rsid w:val="00BC7376"/>
    <w:rsid w:val="00BD669A"/>
    <w:rsid w:val="00C1013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DC6B2F"/>
    <w:rsid w:val="00E03F71"/>
    <w:rsid w:val="00E154B5"/>
    <w:rsid w:val="00E232F0"/>
    <w:rsid w:val="00E52791"/>
    <w:rsid w:val="00E83195"/>
    <w:rsid w:val="00E90E3F"/>
    <w:rsid w:val="00F00A4F"/>
    <w:rsid w:val="00F33CD8"/>
    <w:rsid w:val="00F439C9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DE9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10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10"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C10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ivaneresko.info" TargetMode="External"/><Relationship Id="rId18" Type="http://schemas.openxmlformats.org/officeDocument/2006/relationships/hyperlink" Target="mailto:david@mpm.kiwi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://github.com/yaquake" TargetMode="External"/><Relationship Id="rId17" Type="http://schemas.openxmlformats.org/officeDocument/2006/relationships/hyperlink" Target="file:///C:\Users\yaquake\Documents\katy.lockwood@op.ac.nz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happybirthdayalina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mpm.kiwi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sakuraflower.net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quake\AppData\Roaming\Microsoft\Templates\Human%20resourc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7CA140FDF6949A0AE10B327FA841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AB182-342D-4828-A33F-ACB4543D7847}"/>
      </w:docPartPr>
      <w:docPartBody>
        <w:p w:rsidR="00000000" w:rsidRDefault="00803E9B">
          <w:pPr>
            <w:pStyle w:val="17CA140FDF6949A0AE10B327FA84141D"/>
          </w:pPr>
          <w:r w:rsidRPr="00AD3FD8">
            <w:t>Experience</w:t>
          </w:r>
        </w:p>
      </w:docPartBody>
    </w:docPart>
    <w:docPart>
      <w:docPartPr>
        <w:name w:val="AC567DACAEF74D80892DBF7C217FF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E8D84-4E78-48B5-9BC8-8A0034A1797E}"/>
      </w:docPartPr>
      <w:docPartBody>
        <w:p w:rsidR="00000000" w:rsidRDefault="00BC587D" w:rsidP="00BC587D">
          <w:pPr>
            <w:pStyle w:val="AC567DACAEF74D80892DBF7C217FF099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7D"/>
    <w:rsid w:val="00803E9B"/>
    <w:rsid w:val="00BC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CA140FDF6949A0AE10B327FA84141D">
    <w:name w:val="17CA140FDF6949A0AE10B327FA84141D"/>
  </w:style>
  <w:style w:type="paragraph" w:customStyle="1" w:styleId="E16118DA12E54CE692351C8340FA6EA0">
    <w:name w:val="E16118DA12E54CE692351C8340FA6EA0"/>
  </w:style>
  <w:style w:type="paragraph" w:customStyle="1" w:styleId="7552C1DEC83549899AE84D55487EA356">
    <w:name w:val="7552C1DEC83549899AE84D55487EA356"/>
  </w:style>
  <w:style w:type="paragraph" w:customStyle="1" w:styleId="AC567DACAEF74D80892DBF7C217FF099">
    <w:name w:val="AC567DACAEF74D80892DBF7C217FF099"/>
    <w:rsid w:val="00BC58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6F9A51D-8CFF-45AB-9937-A3FD11F67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</Template>
  <TotalTime>0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2020-04-16T11:42:00Z</dcterms:created>
  <dcterms:modified xsi:type="dcterms:W3CDTF">2020-04-16T11:42:00Z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